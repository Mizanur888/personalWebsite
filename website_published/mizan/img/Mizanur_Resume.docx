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9EA" w:rsidRPr="001B0280" w:rsidRDefault="00651554" w:rsidP="00B65D3D">
      <w:pPr>
        <w:pStyle w:val="Title"/>
        <w:spacing w:after="0"/>
        <w:ind w:firstLine="72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                       </w:t>
      </w:r>
      <w:r w:rsidR="009269EA" w:rsidRPr="001B0280">
        <w:rPr>
          <w:b/>
          <w:color w:val="000000" w:themeColor="text1"/>
          <w:sz w:val="40"/>
          <w:szCs w:val="40"/>
        </w:rPr>
        <w:t xml:space="preserve">   </w:t>
      </w:r>
      <w:r w:rsidR="00BD15B8">
        <w:rPr>
          <w:b/>
          <w:color w:val="000000" w:themeColor="text1"/>
          <w:sz w:val="40"/>
          <w:szCs w:val="40"/>
        </w:rPr>
        <w:t xml:space="preserve">     </w:t>
      </w:r>
      <w:r w:rsidR="009269EA" w:rsidRPr="001B0280">
        <w:rPr>
          <w:b/>
          <w:color w:val="000000" w:themeColor="text1"/>
          <w:sz w:val="40"/>
          <w:szCs w:val="40"/>
        </w:rPr>
        <w:t xml:space="preserve"> Mizanur Rahman</w:t>
      </w:r>
    </w:p>
    <w:p w:rsidR="006270A9" w:rsidRPr="001B0280" w:rsidRDefault="00B3546A" w:rsidP="00B146F8">
      <w:pPr>
        <w:pStyle w:val="Title"/>
        <w:spacing w:after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</w:t>
      </w:r>
      <w:r>
        <w:rPr>
          <w:b/>
          <w:color w:val="000000" w:themeColor="text1"/>
          <w:sz w:val="20"/>
          <w:szCs w:val="20"/>
        </w:rPr>
        <w:t>89 Highland Ave</w:t>
      </w:r>
      <w:r w:rsidR="009269EA" w:rsidRPr="001B0280">
        <w:rPr>
          <w:b/>
          <w:color w:val="000000" w:themeColor="text1"/>
          <w:sz w:val="20"/>
          <w:szCs w:val="20"/>
        </w:rPr>
        <w:t xml:space="preserve">, Mansfield, MA 02048 | 646-764-0553 | </w:t>
      </w:r>
      <w:hyperlink r:id="rId8" w:history="1">
        <w:r w:rsidR="00B146F8" w:rsidRPr="003038A1">
          <w:rPr>
            <w:rStyle w:val="Hyperlink"/>
            <w:sz w:val="20"/>
            <w:szCs w:val="20"/>
          </w:rPr>
          <w:t>rahmanm2@wit.edu</w:t>
        </w:r>
      </w:hyperlink>
      <w:r>
        <w:rPr>
          <w:b/>
          <w:color w:val="000000" w:themeColor="text1"/>
          <w:sz w:val="20"/>
          <w:szCs w:val="20"/>
        </w:rPr>
        <w:t xml:space="preserve"> | </w:t>
      </w:r>
      <w:r w:rsidR="00AE602E" w:rsidRPr="00AE602E">
        <w:rPr>
          <w:b/>
          <w:color w:val="000000" w:themeColor="text1"/>
          <w:sz w:val="20"/>
          <w:szCs w:val="20"/>
        </w:rPr>
        <w:t>mquincy105.000webhostapp.com</w:t>
      </w:r>
    </w:p>
    <w:p w:rsidR="009269EA" w:rsidRPr="001B0280" w:rsidRDefault="009269EA" w:rsidP="00B65D3D">
      <w:pPr>
        <w:pStyle w:val="Heading1"/>
        <w:spacing w:before="0" w:after="0"/>
        <w:rPr>
          <w:b w:val="0"/>
          <w:color w:val="000000" w:themeColor="text1"/>
          <w:sz w:val="20"/>
          <w:szCs w:val="20"/>
        </w:rPr>
      </w:pPr>
    </w:p>
    <w:sdt>
      <w:sdtPr>
        <w:rPr>
          <w:color w:val="000000" w:themeColor="text1"/>
        </w:rPr>
        <w:alias w:val="Education:"/>
        <w:tag w:val="Education:"/>
        <w:id w:val="807127995"/>
        <w:placeholder>
          <w:docPart w:val="B63FD89F0AE74849BACA2E080CA91CCA"/>
        </w:placeholder>
        <w:temporary/>
        <w:showingPlcHdr/>
        <w15:appearance w15:val="hidden"/>
      </w:sdtPr>
      <w:sdtContent>
        <w:p w:rsidR="006270A9" w:rsidRPr="001B0280" w:rsidRDefault="009D5933" w:rsidP="00B65D3D">
          <w:pPr>
            <w:pStyle w:val="Heading1"/>
            <w:spacing w:before="0" w:after="0"/>
            <w:rPr>
              <w:color w:val="000000" w:themeColor="text1"/>
            </w:rPr>
          </w:pPr>
          <w:r w:rsidRPr="0042050A">
            <w:rPr>
              <w:rStyle w:val="Heading2Char"/>
              <w:b/>
            </w:rPr>
            <w:t>Education</w:t>
          </w:r>
        </w:p>
      </w:sdtContent>
    </w:sdt>
    <w:p w:rsidR="006270A9" w:rsidRPr="001B1875" w:rsidRDefault="009269EA" w:rsidP="00B65D3D">
      <w:pPr>
        <w:pStyle w:val="Heading2"/>
        <w:spacing w:before="0" w:after="0"/>
        <w:rPr>
          <w:rFonts w:cs="Arial"/>
          <w:b w:val="0"/>
          <w:color w:val="000000" w:themeColor="text1"/>
          <w:sz w:val="22"/>
          <w:szCs w:val="22"/>
        </w:rPr>
      </w:pPr>
      <w:r w:rsidRPr="001B1875">
        <w:rPr>
          <w:color w:val="000000" w:themeColor="text1"/>
          <w:sz w:val="22"/>
          <w:szCs w:val="22"/>
        </w:rPr>
        <w:t xml:space="preserve">wentworth institute of technology | </w:t>
      </w:r>
      <w:r w:rsidRPr="001B1875">
        <w:rPr>
          <w:rFonts w:cs="Arial"/>
          <w:b w:val="0"/>
          <w:color w:val="000000" w:themeColor="text1"/>
          <w:sz w:val="22"/>
          <w:szCs w:val="22"/>
        </w:rPr>
        <w:t xml:space="preserve">boston, ma                     </w:t>
      </w:r>
      <w:r w:rsidR="00E117F0">
        <w:rPr>
          <w:rFonts w:cs="Arial"/>
          <w:b w:val="0"/>
          <w:color w:val="000000" w:themeColor="text1"/>
          <w:sz w:val="22"/>
          <w:szCs w:val="22"/>
        </w:rPr>
        <w:t xml:space="preserve">          </w:t>
      </w:r>
      <w:r w:rsidR="00464DD0">
        <w:rPr>
          <w:rFonts w:cs="Arial"/>
          <w:b w:val="0"/>
          <w:color w:val="000000" w:themeColor="text1"/>
          <w:sz w:val="22"/>
          <w:szCs w:val="22"/>
        </w:rPr>
        <w:t xml:space="preserve">                  </w:t>
      </w:r>
      <w:r w:rsidRPr="001B1875">
        <w:rPr>
          <w:rFonts w:cs="Arial"/>
          <w:b w:val="0"/>
          <w:color w:val="000000" w:themeColor="text1"/>
          <w:sz w:val="22"/>
          <w:szCs w:val="22"/>
        </w:rPr>
        <w:t xml:space="preserve"> </w:t>
      </w:r>
      <w:r w:rsidR="006D4E30">
        <w:rPr>
          <w:rFonts w:asciiTheme="minorHAnsi" w:hAnsiTheme="minorHAnsi" w:cs="Arial"/>
          <w:b w:val="0"/>
          <w:color w:val="000000" w:themeColor="text1"/>
          <w:sz w:val="22"/>
          <w:szCs w:val="22"/>
        </w:rPr>
        <w:t>Expectaed</w:t>
      </w:r>
      <w:r w:rsidR="007D3489">
        <w:rPr>
          <w:rFonts w:asciiTheme="minorHAnsi" w:hAnsiTheme="minorHAnsi" w:cs="Arial"/>
          <w:b w:val="0"/>
          <w:color w:val="000000" w:themeColor="text1"/>
          <w:sz w:val="22"/>
          <w:szCs w:val="22"/>
        </w:rPr>
        <w:t xml:space="preserve"> Aug</w:t>
      </w:r>
      <w:r w:rsidRPr="001B1875">
        <w:rPr>
          <w:rFonts w:asciiTheme="minorHAnsi" w:hAnsiTheme="minorHAnsi" w:cs="Arial"/>
          <w:b w:val="0"/>
          <w:color w:val="000000" w:themeColor="text1"/>
          <w:sz w:val="22"/>
          <w:szCs w:val="22"/>
        </w:rPr>
        <w:t xml:space="preserve"> 2019</w:t>
      </w:r>
    </w:p>
    <w:p w:rsidR="006270A9" w:rsidRPr="001B0280" w:rsidRDefault="009269EA" w:rsidP="00975618">
      <w:pPr>
        <w:pStyle w:val="ListBullet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1B0280">
        <w:rPr>
          <w:color w:val="000000" w:themeColor="text1"/>
        </w:rPr>
        <w:t>Bachelor of Science in Computer Science</w:t>
      </w:r>
    </w:p>
    <w:p w:rsidR="006270A9" w:rsidRPr="001B0280" w:rsidRDefault="009269EA" w:rsidP="00975618">
      <w:pPr>
        <w:pStyle w:val="ListBullet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1B0280">
        <w:rPr>
          <w:color w:val="000000" w:themeColor="text1"/>
        </w:rPr>
        <w:t xml:space="preserve">Minor in </w:t>
      </w:r>
      <w:r w:rsidR="007971BA">
        <w:rPr>
          <w:color w:val="000000" w:themeColor="text1"/>
        </w:rPr>
        <w:t>Applied M</w:t>
      </w:r>
      <w:r w:rsidR="007971BA" w:rsidRPr="007971BA">
        <w:rPr>
          <w:color w:val="000000" w:themeColor="text1"/>
        </w:rPr>
        <w:t>athematics</w:t>
      </w:r>
    </w:p>
    <w:p w:rsidR="006270A9" w:rsidRDefault="001D6E72" w:rsidP="00975618">
      <w:pPr>
        <w:pStyle w:val="ListBullet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Related C</w:t>
      </w:r>
      <w:r w:rsidR="009269EA" w:rsidRPr="001B0280">
        <w:rPr>
          <w:color w:val="000000" w:themeColor="text1"/>
        </w:rPr>
        <w:t>ourses</w:t>
      </w:r>
      <w:r w:rsidR="009D5933" w:rsidRPr="001B0280">
        <w:rPr>
          <w:color w:val="000000" w:themeColor="text1"/>
        </w:rPr>
        <w:t xml:space="preserve">: </w:t>
      </w:r>
      <w:r w:rsidR="009269EA" w:rsidRPr="001B0280">
        <w:rPr>
          <w:color w:val="000000" w:themeColor="text1"/>
        </w:rPr>
        <w:t>Software Engineering, Data Structures, Algorithm</w:t>
      </w:r>
      <w:r w:rsidR="009D4FB2">
        <w:rPr>
          <w:color w:val="000000" w:themeColor="text1"/>
        </w:rPr>
        <w:t>s</w:t>
      </w:r>
      <w:r w:rsidR="00AC5036">
        <w:rPr>
          <w:color w:val="000000" w:themeColor="text1"/>
        </w:rPr>
        <w:t>, WWW App Development</w:t>
      </w:r>
      <w:r w:rsidR="009D4FB2">
        <w:rPr>
          <w:color w:val="000000" w:themeColor="text1"/>
        </w:rPr>
        <w:t>, D</w:t>
      </w:r>
      <w:r w:rsidR="00CE6365">
        <w:rPr>
          <w:color w:val="000000" w:themeColor="text1"/>
        </w:rPr>
        <w:t>atabase</w:t>
      </w:r>
      <w:r w:rsidR="00B65D3D">
        <w:rPr>
          <w:color w:val="000000" w:themeColor="text1"/>
        </w:rPr>
        <w:t>s</w:t>
      </w:r>
    </w:p>
    <w:p w:rsidR="00B65D3D" w:rsidRPr="001B0280" w:rsidRDefault="00B65D3D" w:rsidP="00B65D3D">
      <w:pPr>
        <w:pStyle w:val="ListBullet"/>
        <w:numPr>
          <w:ilvl w:val="0"/>
          <w:numId w:val="0"/>
        </w:numPr>
        <w:spacing w:after="0" w:line="240" w:lineRule="auto"/>
        <w:ind w:left="432"/>
        <w:rPr>
          <w:color w:val="000000" w:themeColor="text1"/>
        </w:rPr>
      </w:pPr>
    </w:p>
    <w:p w:rsidR="006270A9" w:rsidRPr="0024449C" w:rsidRDefault="00651554" w:rsidP="001D6E72">
      <w:pPr>
        <w:pStyle w:val="Heading2"/>
        <w:spacing w:before="0" w:after="0"/>
        <w:rPr>
          <w:rFonts w:cs="Arial"/>
          <w:b w:val="0"/>
          <w:color w:val="000000" w:themeColor="text1"/>
          <w:sz w:val="22"/>
          <w:szCs w:val="22"/>
        </w:rPr>
      </w:pPr>
      <w:r w:rsidRPr="0024449C">
        <w:rPr>
          <w:color w:val="000000" w:themeColor="text1"/>
          <w:sz w:val="22"/>
          <w:szCs w:val="22"/>
        </w:rPr>
        <w:t>Qui</w:t>
      </w:r>
      <w:r w:rsidR="009269EA" w:rsidRPr="0024449C">
        <w:rPr>
          <w:color w:val="000000" w:themeColor="text1"/>
          <w:sz w:val="22"/>
          <w:szCs w:val="22"/>
        </w:rPr>
        <w:t xml:space="preserve">ncy college | </w:t>
      </w:r>
      <w:r w:rsidRPr="0024449C">
        <w:rPr>
          <w:rFonts w:cs="Arial"/>
          <w:b w:val="0"/>
          <w:color w:val="000000" w:themeColor="text1"/>
          <w:sz w:val="22"/>
          <w:szCs w:val="22"/>
        </w:rPr>
        <w:t>qui</w:t>
      </w:r>
      <w:r w:rsidR="009269EA" w:rsidRPr="0024449C">
        <w:rPr>
          <w:rFonts w:cs="Arial"/>
          <w:b w:val="0"/>
          <w:color w:val="000000" w:themeColor="text1"/>
          <w:sz w:val="22"/>
          <w:szCs w:val="22"/>
        </w:rPr>
        <w:t xml:space="preserve">ncy, MA                                                                      </w:t>
      </w:r>
      <w:r w:rsidR="008F3463" w:rsidRPr="0024449C">
        <w:rPr>
          <w:rFonts w:cs="Arial"/>
          <w:b w:val="0"/>
          <w:color w:val="000000" w:themeColor="text1"/>
          <w:sz w:val="22"/>
          <w:szCs w:val="22"/>
        </w:rPr>
        <w:t xml:space="preserve">     </w:t>
      </w:r>
      <w:r w:rsidR="00031A26" w:rsidRPr="0024449C">
        <w:rPr>
          <w:rFonts w:cs="Arial"/>
          <w:b w:val="0"/>
          <w:color w:val="000000" w:themeColor="text1"/>
          <w:sz w:val="22"/>
          <w:szCs w:val="22"/>
        </w:rPr>
        <w:t xml:space="preserve"> </w:t>
      </w:r>
      <w:r w:rsidR="0024449C">
        <w:rPr>
          <w:rFonts w:cs="Arial"/>
          <w:b w:val="0"/>
          <w:color w:val="000000" w:themeColor="text1"/>
          <w:sz w:val="22"/>
          <w:szCs w:val="22"/>
        </w:rPr>
        <w:t xml:space="preserve">          </w:t>
      </w:r>
      <w:r w:rsidR="00464DD0">
        <w:rPr>
          <w:rFonts w:cs="Arial"/>
          <w:b w:val="0"/>
          <w:color w:val="000000" w:themeColor="text1"/>
          <w:sz w:val="22"/>
          <w:szCs w:val="22"/>
        </w:rPr>
        <w:t xml:space="preserve">                 </w:t>
      </w:r>
      <w:r w:rsidR="0024449C">
        <w:rPr>
          <w:rFonts w:cs="Arial"/>
          <w:b w:val="0"/>
          <w:color w:val="000000" w:themeColor="text1"/>
          <w:sz w:val="22"/>
          <w:szCs w:val="22"/>
        </w:rPr>
        <w:t xml:space="preserve"> </w:t>
      </w:r>
      <w:r w:rsidR="00E27DF8">
        <w:rPr>
          <w:rFonts w:cs="Arial"/>
          <w:b w:val="0"/>
          <w:color w:val="000000" w:themeColor="text1"/>
          <w:sz w:val="22"/>
          <w:szCs w:val="22"/>
        </w:rPr>
        <w:t xml:space="preserve">                           </w:t>
      </w:r>
      <w:r w:rsidR="0024449C">
        <w:rPr>
          <w:rFonts w:cs="Arial"/>
          <w:b w:val="0"/>
          <w:color w:val="000000" w:themeColor="text1"/>
          <w:sz w:val="22"/>
          <w:szCs w:val="22"/>
        </w:rPr>
        <w:t xml:space="preserve"> </w:t>
      </w:r>
      <w:r w:rsidR="007D3489">
        <w:rPr>
          <w:rFonts w:cs="Arial"/>
          <w:b w:val="0"/>
          <w:color w:val="000000" w:themeColor="text1"/>
          <w:sz w:val="22"/>
          <w:szCs w:val="22"/>
        </w:rPr>
        <w:t xml:space="preserve">      </w:t>
      </w:r>
      <w:r w:rsidR="00464DD0">
        <w:rPr>
          <w:rFonts w:cs="Arial"/>
          <w:b w:val="0"/>
          <w:color w:val="000000" w:themeColor="text1"/>
          <w:sz w:val="22"/>
          <w:szCs w:val="22"/>
        </w:rPr>
        <w:t xml:space="preserve"> </w:t>
      </w:r>
      <w:r w:rsidR="009269EA" w:rsidRPr="0024449C">
        <w:rPr>
          <w:rFonts w:asciiTheme="minorHAnsi" w:hAnsiTheme="minorHAnsi" w:cs="Arial"/>
          <w:b w:val="0"/>
          <w:color w:val="000000" w:themeColor="text1"/>
          <w:sz w:val="22"/>
          <w:szCs w:val="22"/>
        </w:rPr>
        <w:t>may 2016</w:t>
      </w:r>
    </w:p>
    <w:p w:rsidR="006D242B" w:rsidRPr="001B0280" w:rsidRDefault="009269EA" w:rsidP="00975618">
      <w:pPr>
        <w:pStyle w:val="ListBullet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1B0280">
        <w:rPr>
          <w:color w:val="000000" w:themeColor="text1"/>
        </w:rPr>
        <w:t xml:space="preserve">Associate Degree:  Computer Science Programming    </w:t>
      </w:r>
    </w:p>
    <w:p w:rsidR="00DC6027" w:rsidRPr="001B0280" w:rsidRDefault="00B5480D" w:rsidP="00B65D3D">
      <w:pPr>
        <w:pStyle w:val="Heading1"/>
        <w:spacing w:before="0" w:after="0"/>
        <w:rPr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="006257A0">
        <w:rPr>
          <w:color w:val="000000" w:themeColor="text1"/>
          <w:sz w:val="22"/>
          <w:szCs w:val="22"/>
        </w:rPr>
        <w:t>SKILLS</w:t>
      </w:r>
    </w:p>
    <w:p w:rsidR="001068AE" w:rsidRPr="0015765B" w:rsidRDefault="001068AE" w:rsidP="00975618">
      <w:pPr>
        <w:pStyle w:val="ListBullet"/>
        <w:numPr>
          <w:ilvl w:val="0"/>
          <w:numId w:val="3"/>
        </w:numPr>
        <w:spacing w:after="0" w:line="240" w:lineRule="auto"/>
        <w:rPr>
          <w:rFonts w:eastAsiaTheme="majorEastAsia" w:cs="Arial"/>
          <w:color w:val="000000" w:themeColor="text1"/>
        </w:rPr>
      </w:pPr>
      <w:r w:rsidRPr="0015765B">
        <w:rPr>
          <w:rFonts w:eastAsiaTheme="majorEastAsia" w:cs="Arial"/>
          <w:color w:val="000000" w:themeColor="text1"/>
        </w:rPr>
        <w:t>LANGUAGES: C, C++, C#, Java, R, SQL</w:t>
      </w:r>
    </w:p>
    <w:p w:rsidR="001068AE" w:rsidRPr="0015765B" w:rsidRDefault="001068AE" w:rsidP="00975618">
      <w:pPr>
        <w:pStyle w:val="ListBullet"/>
        <w:numPr>
          <w:ilvl w:val="0"/>
          <w:numId w:val="3"/>
        </w:numPr>
        <w:spacing w:after="0" w:line="240" w:lineRule="auto"/>
        <w:rPr>
          <w:rFonts w:eastAsiaTheme="majorEastAsia" w:cs="Arial"/>
          <w:color w:val="000000" w:themeColor="text1"/>
        </w:rPr>
      </w:pPr>
      <w:r w:rsidRPr="0015765B">
        <w:rPr>
          <w:rFonts w:eastAsiaTheme="majorEastAsia" w:cs="Arial"/>
          <w:color w:val="000000" w:themeColor="text1"/>
        </w:rPr>
        <w:t>MARKUP LANGUAGES: HTML, CSS, JavaScript, PHP</w:t>
      </w:r>
    </w:p>
    <w:p w:rsidR="001068AE" w:rsidRPr="0015765B" w:rsidRDefault="001068AE" w:rsidP="00975618">
      <w:pPr>
        <w:pStyle w:val="ListBullet"/>
        <w:numPr>
          <w:ilvl w:val="0"/>
          <w:numId w:val="3"/>
        </w:numPr>
        <w:spacing w:after="0" w:line="240" w:lineRule="auto"/>
        <w:rPr>
          <w:rFonts w:eastAsiaTheme="majorEastAsia" w:cs="Arial"/>
          <w:color w:val="000000" w:themeColor="text1"/>
        </w:rPr>
      </w:pPr>
      <w:r w:rsidRPr="0015765B">
        <w:rPr>
          <w:rFonts w:cs="Arial"/>
          <w:color w:val="000000" w:themeColor="text1"/>
        </w:rPr>
        <w:t>SOFTWARE: Eclipse, Microsoft Visual Studio</w:t>
      </w:r>
      <w:r w:rsidRPr="0015765B">
        <w:rPr>
          <w:rFonts w:eastAsiaTheme="majorEastAsia" w:cs="Arial"/>
          <w:color w:val="000000" w:themeColor="text1"/>
        </w:rPr>
        <w:t>, MySQL</w:t>
      </w:r>
    </w:p>
    <w:p w:rsidR="001068AE" w:rsidRPr="0015765B" w:rsidRDefault="001068AE" w:rsidP="00975618">
      <w:pPr>
        <w:pStyle w:val="ListBullet"/>
        <w:numPr>
          <w:ilvl w:val="0"/>
          <w:numId w:val="3"/>
        </w:numPr>
        <w:spacing w:after="0" w:line="240" w:lineRule="auto"/>
        <w:rPr>
          <w:rFonts w:cs="Arial"/>
          <w:color w:val="000000" w:themeColor="text1"/>
        </w:rPr>
      </w:pPr>
      <w:r w:rsidRPr="0015765B">
        <w:rPr>
          <w:rFonts w:eastAsiaTheme="majorEastAsia" w:cs="Arial"/>
          <w:color w:val="000000" w:themeColor="text1"/>
        </w:rPr>
        <w:t>OPERATING SYSTEMS: Windows XP, Windows 8</w:t>
      </w:r>
    </w:p>
    <w:p w:rsidR="006D4E30" w:rsidRPr="001B0280" w:rsidRDefault="006D4E30" w:rsidP="00B65D3D">
      <w:pPr>
        <w:pStyle w:val="Heading1"/>
        <w:spacing w:before="0" w:after="0"/>
        <w:rPr>
          <w:color w:val="000000" w:themeColor="text1"/>
        </w:rPr>
      </w:pPr>
      <w:r w:rsidRPr="00F62014">
        <w:rPr>
          <w:color w:val="000000" w:themeColor="text1"/>
          <w:sz w:val="22"/>
          <w:szCs w:val="22"/>
        </w:rPr>
        <w:t>ENGINEERING</w:t>
      </w:r>
      <w:r w:rsidRPr="001B0280">
        <w:rPr>
          <w:color w:val="000000" w:themeColor="text1"/>
        </w:rPr>
        <w:t xml:space="preserve"> </w:t>
      </w:r>
      <w:r w:rsidRPr="00F62014">
        <w:rPr>
          <w:color w:val="000000" w:themeColor="text1"/>
          <w:sz w:val="22"/>
          <w:szCs w:val="22"/>
        </w:rPr>
        <w:t>EXPERIENCE</w:t>
      </w:r>
      <w:r>
        <w:rPr>
          <w:color w:val="000000" w:themeColor="text1"/>
        </w:rPr>
        <w:t xml:space="preserve">                                                         </w:t>
      </w:r>
    </w:p>
    <w:p w:rsidR="006D4E30" w:rsidRPr="00F62014" w:rsidRDefault="006D4E30" w:rsidP="00455FC4">
      <w:pPr>
        <w:pStyle w:val="Heading1"/>
        <w:spacing w:before="0" w:after="0"/>
        <w:jc w:val="right"/>
        <w:rPr>
          <w:rFonts w:asciiTheme="minorHAnsi" w:hAnsiTheme="minorHAnsi"/>
          <w:color w:val="000000" w:themeColor="text1"/>
          <w:sz w:val="22"/>
          <w:szCs w:val="22"/>
        </w:rPr>
      </w:pPr>
      <w:r w:rsidRPr="00F62014">
        <w:rPr>
          <w:rFonts w:asciiTheme="minorHAnsi" w:hAnsiTheme="minorHAnsi"/>
          <w:color w:val="000000" w:themeColor="text1"/>
          <w:sz w:val="22"/>
          <w:szCs w:val="22"/>
        </w:rPr>
        <w:t xml:space="preserve">Schneider Electric | Foxboro, MA                                                                          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                        </w:t>
      </w:r>
      <w:r w:rsidR="003B4B93">
        <w:rPr>
          <w:rFonts w:asciiTheme="minorHAnsi" w:hAnsiTheme="minorHAnsi"/>
          <w:color w:val="000000" w:themeColor="text1"/>
          <w:sz w:val="22"/>
          <w:szCs w:val="22"/>
        </w:rPr>
        <w:t xml:space="preserve">         </w:t>
      </w:r>
      <w:r>
        <w:rPr>
          <w:rFonts w:asciiTheme="minorHAnsi" w:hAnsiTheme="minorHAnsi"/>
          <w:b w:val="0"/>
          <w:color w:val="000000" w:themeColor="text1"/>
          <w:sz w:val="22"/>
          <w:szCs w:val="22"/>
        </w:rPr>
        <w:t>JUNE</w:t>
      </w:r>
      <w:r w:rsidRPr="00F62014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2017 – </w:t>
      </w:r>
      <w:r>
        <w:rPr>
          <w:rFonts w:asciiTheme="minorHAnsi" w:hAnsiTheme="minorHAnsi"/>
          <w:b w:val="0"/>
          <w:color w:val="000000" w:themeColor="text1"/>
          <w:sz w:val="22"/>
          <w:szCs w:val="22"/>
        </w:rPr>
        <w:t>SEP</w:t>
      </w:r>
      <w:r w:rsidRPr="00F62014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2017</w:t>
      </w:r>
    </w:p>
    <w:p w:rsidR="006D4E30" w:rsidRPr="001B0280" w:rsidRDefault="001714D4" w:rsidP="00B65D3D">
      <w:pPr>
        <w:pStyle w:val="Heading1"/>
        <w:spacing w:before="0" w:after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</w:t>
      </w:r>
      <w:r w:rsidR="00B5480D">
        <w:rPr>
          <w:b w:val="0"/>
          <w:color w:val="000000" w:themeColor="text1"/>
          <w:sz w:val="24"/>
          <w:szCs w:val="24"/>
        </w:rPr>
        <w:t xml:space="preserve"> </w:t>
      </w:r>
      <w:r>
        <w:rPr>
          <w:b w:val="0"/>
          <w:color w:val="000000" w:themeColor="text1"/>
          <w:sz w:val="24"/>
          <w:szCs w:val="24"/>
        </w:rPr>
        <w:t xml:space="preserve"> </w:t>
      </w:r>
      <w:r w:rsidR="006D4E30" w:rsidRPr="001B0280">
        <w:rPr>
          <w:b w:val="0"/>
          <w:color w:val="000000" w:themeColor="text1"/>
          <w:sz w:val="24"/>
          <w:szCs w:val="24"/>
        </w:rPr>
        <w:t>Intern</w:t>
      </w:r>
      <w:r w:rsidR="006D4E30">
        <w:rPr>
          <w:b w:val="0"/>
          <w:color w:val="000000" w:themeColor="text1"/>
          <w:sz w:val="24"/>
          <w:szCs w:val="24"/>
        </w:rPr>
        <w:t xml:space="preserve">  </w:t>
      </w:r>
    </w:p>
    <w:p w:rsidR="006D4E30" w:rsidRPr="0015765B" w:rsidRDefault="006D4E30" w:rsidP="00975618">
      <w:pPr>
        <w:pStyle w:val="Heading1"/>
        <w:numPr>
          <w:ilvl w:val="0"/>
          <w:numId w:val="8"/>
        </w:numPr>
        <w:spacing w:before="0" w:after="0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15765B">
        <w:rPr>
          <w:rFonts w:asciiTheme="minorHAnsi" w:hAnsiTheme="minorHAnsi"/>
          <w:b w:val="0"/>
          <w:color w:val="000000" w:themeColor="text1"/>
          <w:sz w:val="22"/>
          <w:szCs w:val="22"/>
        </w:rPr>
        <w:t>Wrote C# code to access different shape information from Visio and saved into xml file</w:t>
      </w:r>
    </w:p>
    <w:p w:rsidR="006D4E30" w:rsidRPr="0015765B" w:rsidRDefault="006D4E30" w:rsidP="00975618">
      <w:pPr>
        <w:pStyle w:val="Heading1"/>
        <w:numPr>
          <w:ilvl w:val="0"/>
          <w:numId w:val="5"/>
        </w:numPr>
        <w:spacing w:before="0" w:after="0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15765B">
        <w:rPr>
          <w:rFonts w:asciiTheme="minorHAnsi" w:hAnsiTheme="minorHAnsi"/>
          <w:b w:val="0"/>
          <w:color w:val="000000" w:themeColor="text1"/>
          <w:sz w:val="22"/>
          <w:szCs w:val="22"/>
        </w:rPr>
        <w:t>Ran xml file into Company software to create Visio shape on that Software for User to Access</w:t>
      </w:r>
    </w:p>
    <w:p w:rsidR="006D4E30" w:rsidRPr="0015765B" w:rsidRDefault="006D4E30" w:rsidP="00975618">
      <w:pPr>
        <w:pStyle w:val="Heading1"/>
        <w:numPr>
          <w:ilvl w:val="0"/>
          <w:numId w:val="5"/>
        </w:numPr>
        <w:spacing w:before="0" w:after="0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15765B">
        <w:rPr>
          <w:rFonts w:asciiTheme="minorHAnsi" w:hAnsiTheme="minorHAnsi"/>
          <w:b w:val="0"/>
          <w:color w:val="000000" w:themeColor="text1"/>
          <w:sz w:val="22"/>
          <w:szCs w:val="22"/>
        </w:rPr>
        <w:t>Identified and fixed bugs to minimize the time complexity</w:t>
      </w:r>
    </w:p>
    <w:p w:rsidR="006D4E30" w:rsidRPr="0015765B" w:rsidRDefault="006D4E30" w:rsidP="00975618">
      <w:pPr>
        <w:pStyle w:val="Heading1"/>
        <w:numPr>
          <w:ilvl w:val="0"/>
          <w:numId w:val="5"/>
        </w:numPr>
        <w:spacing w:before="0" w:after="0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15765B">
        <w:rPr>
          <w:rFonts w:asciiTheme="minorHAnsi" w:hAnsiTheme="minorHAnsi"/>
          <w:b w:val="0"/>
          <w:color w:val="000000" w:themeColor="text1"/>
          <w:sz w:val="22"/>
          <w:szCs w:val="22"/>
        </w:rPr>
        <w:t>Gained experience in a large product, and communicated with coworker</w:t>
      </w:r>
      <w:r w:rsidR="007D3489">
        <w:rPr>
          <w:rFonts w:asciiTheme="minorHAnsi" w:hAnsiTheme="minorHAnsi"/>
          <w:b w:val="0"/>
          <w:color w:val="000000" w:themeColor="text1"/>
          <w:sz w:val="22"/>
          <w:szCs w:val="22"/>
        </w:rPr>
        <w:t>s</w:t>
      </w:r>
      <w:r w:rsidRPr="0015765B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</w:p>
    <w:p w:rsidR="006D4E30" w:rsidRPr="001B0280" w:rsidRDefault="006D4E30" w:rsidP="00B65D3D">
      <w:pPr>
        <w:pStyle w:val="Heading1"/>
        <w:spacing w:before="0" w:after="0"/>
        <w:rPr>
          <w:color w:val="000000" w:themeColor="text1"/>
          <w:sz w:val="24"/>
          <w:szCs w:val="24"/>
        </w:rPr>
      </w:pPr>
    </w:p>
    <w:p w:rsidR="006D4E30" w:rsidRPr="00A82328" w:rsidRDefault="00B5480D" w:rsidP="00B65D3D">
      <w:pPr>
        <w:pStyle w:val="Heading2"/>
        <w:spacing w:before="0"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6D4E30" w:rsidRPr="00A82328">
        <w:rPr>
          <w:color w:val="000000" w:themeColor="text1"/>
          <w:sz w:val="22"/>
          <w:szCs w:val="22"/>
        </w:rPr>
        <w:t>additional Exper</w:t>
      </w:r>
      <w:r w:rsidR="007D3489">
        <w:rPr>
          <w:color w:val="000000" w:themeColor="text1"/>
          <w:sz w:val="22"/>
          <w:szCs w:val="22"/>
        </w:rPr>
        <w:t>I</w:t>
      </w:r>
      <w:r w:rsidR="006D4E30" w:rsidRPr="00A82328">
        <w:rPr>
          <w:color w:val="000000" w:themeColor="text1"/>
          <w:sz w:val="22"/>
          <w:szCs w:val="22"/>
        </w:rPr>
        <w:t>ence</w:t>
      </w:r>
    </w:p>
    <w:p w:rsidR="006D4E30" w:rsidRPr="00AB3D6B" w:rsidRDefault="007D3489" w:rsidP="00497E92">
      <w:pPr>
        <w:spacing w:after="0"/>
        <w:jc w:val="right"/>
        <w:rPr>
          <w:b/>
        </w:rPr>
      </w:pPr>
      <w:r>
        <w:rPr>
          <w:b/>
        </w:rPr>
        <w:t xml:space="preserve">  </w:t>
      </w:r>
      <w:proofErr w:type="spellStart"/>
      <w:r w:rsidR="001714D4">
        <w:rPr>
          <w:b/>
        </w:rPr>
        <w:t>Cannan</w:t>
      </w:r>
      <w:proofErr w:type="spellEnd"/>
      <w:r w:rsidR="006D4E30">
        <w:rPr>
          <w:b/>
        </w:rPr>
        <w:t xml:space="preserve"> Fuels | Mansfield, MA                                                                                               </w:t>
      </w:r>
      <w:r w:rsidR="00E27DF8">
        <w:rPr>
          <w:b/>
        </w:rPr>
        <w:t xml:space="preserve">   </w:t>
      </w:r>
      <w:r w:rsidR="00455FC4">
        <w:rPr>
          <w:b/>
        </w:rPr>
        <w:t xml:space="preserve">  </w:t>
      </w:r>
      <w:r w:rsidR="006D4E30">
        <w:rPr>
          <w:b/>
        </w:rPr>
        <w:t xml:space="preserve">   </w:t>
      </w:r>
      <w:r w:rsidR="001714D4">
        <w:rPr>
          <w:b/>
        </w:rPr>
        <w:t xml:space="preserve">               </w:t>
      </w:r>
      <w:r>
        <w:t>NOV</w:t>
      </w:r>
      <w:r w:rsidR="006D4E30" w:rsidRPr="00AB3D6B">
        <w:t xml:space="preserve"> 2013 - </w:t>
      </w:r>
      <w:r w:rsidR="006D4E30">
        <w:t>PRESENT</w:t>
      </w:r>
    </w:p>
    <w:p w:rsidR="006D4E30" w:rsidRPr="001B0280" w:rsidRDefault="001714D4" w:rsidP="00B65D3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B5480D">
        <w:rPr>
          <w:color w:val="000000" w:themeColor="text1"/>
        </w:rPr>
        <w:t xml:space="preserve"> </w:t>
      </w:r>
      <w:r w:rsidR="006D4E30" w:rsidRPr="001B0280">
        <w:rPr>
          <w:color w:val="000000" w:themeColor="text1"/>
        </w:rPr>
        <w:t>Cashier</w:t>
      </w:r>
      <w:r w:rsidR="006D4E30">
        <w:rPr>
          <w:color w:val="000000" w:themeColor="text1"/>
        </w:rPr>
        <w:t xml:space="preserve">                                 </w:t>
      </w:r>
    </w:p>
    <w:p w:rsidR="006D4E30" w:rsidRPr="00893C89" w:rsidRDefault="006D4E30" w:rsidP="0097561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Manage</w:t>
      </w:r>
      <w:r w:rsidRPr="00893C89">
        <w:rPr>
          <w:color w:val="000000" w:themeColor="text1"/>
        </w:rPr>
        <w:t xml:space="preserve"> monetary transaction</w:t>
      </w:r>
    </w:p>
    <w:p w:rsidR="006D4E30" w:rsidRDefault="007D3489" w:rsidP="0097561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Interact with customers by giving them instructions </w:t>
      </w:r>
      <w:r w:rsidR="006D4E30" w:rsidRPr="00893C89">
        <w:rPr>
          <w:color w:val="000000" w:themeColor="text1"/>
        </w:rPr>
        <w:t>for filling out</w:t>
      </w:r>
      <w:r w:rsidR="006D4E30">
        <w:rPr>
          <w:color w:val="000000" w:themeColor="text1"/>
        </w:rPr>
        <w:t xml:space="preserve"> the appointment form to drop off car</w:t>
      </w:r>
    </w:p>
    <w:p w:rsidR="006D4E30" w:rsidRPr="000E0A16" w:rsidRDefault="006D4E30" w:rsidP="0097561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0E0A16">
        <w:rPr>
          <w:color w:val="000000" w:themeColor="text1"/>
        </w:rPr>
        <w:t>Oversee the store</w:t>
      </w:r>
      <w:r w:rsidR="007D3489">
        <w:rPr>
          <w:color w:val="000000" w:themeColor="text1"/>
        </w:rPr>
        <w:t xml:space="preserve"> and</w:t>
      </w:r>
      <w:r w:rsidRPr="000E0A16">
        <w:rPr>
          <w:color w:val="000000" w:themeColor="text1"/>
        </w:rPr>
        <w:t xml:space="preserve"> take care of employee money transactions</w:t>
      </w:r>
    </w:p>
    <w:p w:rsidR="006D4E30" w:rsidRDefault="006D4E30" w:rsidP="00B65D3D">
      <w:pPr>
        <w:pStyle w:val="Heading2"/>
        <w:spacing w:before="0" w:after="0"/>
        <w:rPr>
          <w:color w:val="000000" w:themeColor="text1"/>
          <w:sz w:val="22"/>
          <w:szCs w:val="22"/>
        </w:rPr>
      </w:pPr>
    </w:p>
    <w:p w:rsidR="006270A9" w:rsidRDefault="00B5480D" w:rsidP="00B65D3D">
      <w:pPr>
        <w:pStyle w:val="Heading2"/>
        <w:spacing w:before="0"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4513C1" w:rsidRPr="00E117F0">
        <w:rPr>
          <w:color w:val="000000" w:themeColor="text1"/>
          <w:sz w:val="22"/>
          <w:szCs w:val="22"/>
        </w:rPr>
        <w:t>ACADEMIC PROJECT</w:t>
      </w:r>
    </w:p>
    <w:p w:rsidR="00E27DF8" w:rsidRDefault="007D3489" w:rsidP="00497E92">
      <w:pPr>
        <w:spacing w:after="0"/>
        <w:jc w:val="right"/>
        <w:rPr>
          <w:b/>
        </w:rPr>
      </w:pPr>
      <w:r>
        <w:rPr>
          <w:b/>
        </w:rPr>
        <w:t xml:space="preserve">    </w:t>
      </w:r>
      <w:r w:rsidR="00E27DF8" w:rsidRPr="00E27DF8">
        <w:rPr>
          <w:b/>
        </w:rPr>
        <w:t>Patient Management Software</w:t>
      </w:r>
      <w:r w:rsidR="00E27DF8">
        <w:rPr>
          <w:b/>
        </w:rPr>
        <w:t xml:space="preserve"> | C#, </w:t>
      </w:r>
      <w:r w:rsidR="001714D4">
        <w:rPr>
          <w:b/>
        </w:rPr>
        <w:t xml:space="preserve">SQL SERVER                                                                               </w:t>
      </w:r>
      <w:r>
        <w:t>JAN</w:t>
      </w:r>
      <w:r w:rsidR="001714D4">
        <w:t xml:space="preserve"> </w:t>
      </w:r>
      <w:r w:rsidR="00E27DF8" w:rsidRPr="00E27DF8">
        <w:t>2018</w:t>
      </w:r>
      <w:r w:rsidR="00E27DF8">
        <w:t xml:space="preserve"> - PRESENT</w:t>
      </w:r>
    </w:p>
    <w:p w:rsidR="00E27DF8" w:rsidRDefault="00E27DF8" w:rsidP="00975618">
      <w:pPr>
        <w:pStyle w:val="ListBullet"/>
        <w:numPr>
          <w:ilvl w:val="0"/>
          <w:numId w:val="9"/>
        </w:numPr>
        <w:spacing w:after="0" w:line="240" w:lineRule="auto"/>
      </w:pPr>
      <w:r>
        <w:t xml:space="preserve">Design patient management software that manages patient from registering patient to check out </w:t>
      </w:r>
    </w:p>
    <w:p w:rsidR="00E27DF8" w:rsidRPr="00E27DF8" w:rsidRDefault="00E27DF8" w:rsidP="00E27DF8">
      <w:pPr>
        <w:pStyle w:val="ListBullet"/>
        <w:numPr>
          <w:ilvl w:val="0"/>
          <w:numId w:val="0"/>
        </w:numPr>
        <w:spacing w:after="0" w:line="240" w:lineRule="auto"/>
        <w:ind w:left="432"/>
      </w:pPr>
    </w:p>
    <w:p w:rsidR="00CE6365" w:rsidRPr="00CE6365" w:rsidRDefault="00B5480D" w:rsidP="00497E92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</w:rPr>
        <w:t xml:space="preserve"> </w:t>
      </w:r>
      <w:r w:rsidR="00CE6365" w:rsidRPr="00E117F0">
        <w:rPr>
          <w:rFonts w:asciiTheme="majorHAnsi" w:hAnsiTheme="majorHAnsi" w:cs="Arial"/>
          <w:b/>
        </w:rPr>
        <w:t>Text Based Game | Java</w:t>
      </w:r>
      <w:r w:rsidR="00CE6365" w:rsidRPr="00CE6365">
        <w:rPr>
          <w:rFonts w:ascii="Arial" w:hAnsi="Arial" w:cs="Arial"/>
          <w:b/>
          <w:sz w:val="28"/>
          <w:szCs w:val="28"/>
        </w:rPr>
        <w:t xml:space="preserve"> </w:t>
      </w:r>
      <w:r w:rsidR="00CE6365">
        <w:rPr>
          <w:rFonts w:ascii="Arial" w:hAnsi="Arial" w:cs="Arial"/>
          <w:b/>
          <w:sz w:val="28"/>
          <w:szCs w:val="28"/>
        </w:rPr>
        <w:t xml:space="preserve">                </w:t>
      </w:r>
      <w:r w:rsidR="002C6879">
        <w:rPr>
          <w:rFonts w:ascii="Arial" w:hAnsi="Arial" w:cs="Arial"/>
          <w:b/>
          <w:sz w:val="28"/>
          <w:szCs w:val="28"/>
        </w:rPr>
        <w:tab/>
      </w:r>
      <w:r w:rsidR="002C6879">
        <w:rPr>
          <w:rFonts w:ascii="Arial" w:hAnsi="Arial" w:cs="Arial"/>
          <w:b/>
          <w:sz w:val="28"/>
          <w:szCs w:val="28"/>
        </w:rPr>
        <w:tab/>
      </w:r>
      <w:r w:rsidR="002C6879">
        <w:rPr>
          <w:rFonts w:ascii="Arial" w:hAnsi="Arial" w:cs="Arial"/>
          <w:b/>
          <w:sz w:val="28"/>
          <w:szCs w:val="28"/>
        </w:rPr>
        <w:tab/>
      </w:r>
      <w:r w:rsidR="002C6879">
        <w:rPr>
          <w:rFonts w:ascii="Arial" w:hAnsi="Arial" w:cs="Arial"/>
          <w:b/>
          <w:sz w:val="28"/>
          <w:szCs w:val="28"/>
        </w:rPr>
        <w:tab/>
      </w:r>
      <w:r w:rsidR="002C6879">
        <w:rPr>
          <w:rFonts w:ascii="Arial" w:hAnsi="Arial" w:cs="Arial"/>
          <w:b/>
          <w:sz w:val="28"/>
          <w:szCs w:val="28"/>
        </w:rPr>
        <w:tab/>
        <w:t xml:space="preserve">             </w:t>
      </w:r>
      <w:r w:rsidR="00497E92">
        <w:rPr>
          <w:rFonts w:ascii="Arial" w:hAnsi="Arial" w:cs="Arial"/>
          <w:b/>
          <w:sz w:val="28"/>
          <w:szCs w:val="28"/>
        </w:rPr>
        <w:t xml:space="preserve">                    </w:t>
      </w:r>
      <w:r w:rsidR="00E27DF8">
        <w:rPr>
          <w:rFonts w:cs="Arial"/>
        </w:rPr>
        <w:t>SEP</w:t>
      </w:r>
      <w:r w:rsidR="00CE6365" w:rsidRPr="00031A26">
        <w:rPr>
          <w:rFonts w:ascii="Cambria" w:hAnsi="Cambria" w:cs="Arial"/>
        </w:rPr>
        <w:t xml:space="preserve"> </w:t>
      </w:r>
      <w:r w:rsidR="00CE6365" w:rsidRPr="00497E92">
        <w:rPr>
          <w:rFonts w:cs="Arial"/>
        </w:rPr>
        <w:t>2015</w:t>
      </w:r>
    </w:p>
    <w:p w:rsidR="00927CF8" w:rsidRPr="00F20E76" w:rsidRDefault="001714D4" w:rsidP="00975618">
      <w:pPr>
        <w:pStyle w:val="ListBullet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Developed </w:t>
      </w:r>
      <w:r w:rsidR="00E74CEC">
        <w:rPr>
          <w:color w:val="000000" w:themeColor="text1"/>
        </w:rPr>
        <w:t>t</w:t>
      </w:r>
      <w:r w:rsidR="00E74CEC" w:rsidRPr="001B0280">
        <w:rPr>
          <w:color w:val="000000" w:themeColor="text1"/>
        </w:rPr>
        <w:t>ext base</w:t>
      </w:r>
      <w:r>
        <w:rPr>
          <w:color w:val="000000" w:themeColor="text1"/>
        </w:rPr>
        <w:t>d</w:t>
      </w:r>
      <w:r w:rsidR="00E74CEC" w:rsidRPr="001B0280">
        <w:rPr>
          <w:color w:val="000000" w:themeColor="text1"/>
        </w:rPr>
        <w:t xml:space="preserve"> game using Java</w:t>
      </w:r>
      <w:r w:rsidR="00F4450E">
        <w:rPr>
          <w:color w:val="000000" w:themeColor="text1"/>
        </w:rPr>
        <w:t>, where user face different monster to fight and gain or lose vitality and coin, also</w:t>
      </w:r>
      <w:r w:rsidR="00AE602E">
        <w:rPr>
          <w:color w:val="000000" w:themeColor="text1"/>
        </w:rPr>
        <w:t xml:space="preserve"> </w:t>
      </w:r>
      <w:r w:rsidR="00F4450E">
        <w:rPr>
          <w:color w:val="000000" w:themeColor="text1"/>
        </w:rPr>
        <w:t>user will be able to save game text or binary file and be able to reload game in the computer to play</w:t>
      </w:r>
    </w:p>
    <w:p w:rsidR="00927CF8" w:rsidRPr="00F20E76" w:rsidRDefault="00927CF8" w:rsidP="00497E92">
      <w:pPr>
        <w:spacing w:after="0"/>
        <w:jc w:val="right"/>
      </w:pPr>
      <w:r w:rsidRPr="00E005BF">
        <w:rPr>
          <w:rFonts w:asciiTheme="majorHAnsi" w:hAnsiTheme="majorHAnsi"/>
          <w:b/>
        </w:rPr>
        <w:t>Created Web App | HTML, CSS, JavaScript</w:t>
      </w:r>
      <w:r w:rsidR="00F20E76">
        <w:t xml:space="preserve">                                                                                  </w:t>
      </w:r>
      <w:r w:rsidR="00497E92">
        <w:t xml:space="preserve">          </w:t>
      </w:r>
      <w:r w:rsidR="00F20E76">
        <w:t xml:space="preserve"> </w:t>
      </w:r>
      <w:r w:rsidR="00E27DF8">
        <w:t>J</w:t>
      </w:r>
      <w:r w:rsidR="00497E92">
        <w:t>AN</w:t>
      </w:r>
      <w:r w:rsidR="00E27DF8">
        <w:t xml:space="preserve"> </w:t>
      </w:r>
      <w:r>
        <w:rPr>
          <w:sz w:val="24"/>
          <w:szCs w:val="24"/>
        </w:rPr>
        <w:t xml:space="preserve"> 2018</w:t>
      </w:r>
      <w:r w:rsidR="00E27DF8">
        <w:rPr>
          <w:sz w:val="24"/>
          <w:szCs w:val="24"/>
        </w:rPr>
        <w:t xml:space="preserve"> </w:t>
      </w:r>
      <w:r w:rsidR="00F20E76">
        <w:rPr>
          <w:sz w:val="24"/>
          <w:szCs w:val="24"/>
        </w:rPr>
        <w:t>–</w:t>
      </w:r>
      <w:r w:rsidR="00E27DF8">
        <w:rPr>
          <w:sz w:val="24"/>
          <w:szCs w:val="24"/>
        </w:rPr>
        <w:t xml:space="preserve"> </w:t>
      </w:r>
      <w:r w:rsidR="00E27DF8">
        <w:t>PRESENT</w:t>
      </w:r>
      <w:r w:rsidR="00F20E76">
        <w:t xml:space="preserve"> </w:t>
      </w:r>
    </w:p>
    <w:p w:rsidR="004A178C" w:rsidRDefault="0042050A" w:rsidP="00975618">
      <w:pPr>
        <w:pStyle w:val="ListBullet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Design and d</w:t>
      </w:r>
      <w:r w:rsidR="004A178C">
        <w:rPr>
          <w:color w:val="000000" w:themeColor="text1"/>
        </w:rPr>
        <w:t>evelop Website using HTML, CSS, and JavaScript</w:t>
      </w:r>
      <w:r w:rsidR="009643E0">
        <w:rPr>
          <w:color w:val="000000" w:themeColor="text1"/>
        </w:rPr>
        <w:t xml:space="preserve"> for personal Use</w:t>
      </w:r>
    </w:p>
    <w:p w:rsidR="00F20E76" w:rsidRDefault="00F20E76" w:rsidP="00F20E76">
      <w:pPr>
        <w:pStyle w:val="ListBullet"/>
        <w:numPr>
          <w:ilvl w:val="0"/>
          <w:numId w:val="0"/>
        </w:numPr>
        <w:spacing w:after="0" w:line="240" w:lineRule="auto"/>
        <w:ind w:left="720"/>
        <w:rPr>
          <w:color w:val="000000" w:themeColor="text1"/>
        </w:rPr>
      </w:pPr>
    </w:p>
    <w:p w:rsidR="00B65D3D" w:rsidRDefault="004E4095" w:rsidP="00497E92">
      <w:pPr>
        <w:spacing w:after="0"/>
        <w:jc w:val="right"/>
        <w:rPr>
          <w:rFonts w:asciiTheme="majorHAnsi" w:hAnsiTheme="majorHAnsi"/>
          <w:b/>
        </w:rPr>
      </w:pPr>
      <w:r w:rsidRPr="00AB3A86">
        <w:rPr>
          <w:b/>
        </w:rPr>
        <w:t xml:space="preserve">Personal </w:t>
      </w:r>
      <w:r w:rsidRPr="00AB3A86">
        <w:rPr>
          <w:rFonts w:asciiTheme="majorHAnsi" w:hAnsiTheme="majorHAnsi"/>
          <w:b/>
        </w:rPr>
        <w:t>Media</w:t>
      </w:r>
      <w:r w:rsidRPr="00AB3A86">
        <w:rPr>
          <w:b/>
        </w:rPr>
        <w:t xml:space="preserve"> </w:t>
      </w:r>
      <w:r w:rsidR="00AB3A86">
        <w:rPr>
          <w:b/>
        </w:rPr>
        <w:t xml:space="preserve">| </w:t>
      </w:r>
      <w:r w:rsidR="00AB3A86" w:rsidRPr="00E005BF">
        <w:rPr>
          <w:rFonts w:asciiTheme="majorHAnsi" w:hAnsiTheme="majorHAnsi"/>
          <w:b/>
        </w:rPr>
        <w:t xml:space="preserve">HTML, CSS, </w:t>
      </w:r>
      <w:r w:rsidR="00AB3A86">
        <w:rPr>
          <w:rFonts w:asciiTheme="majorHAnsi" w:hAnsiTheme="majorHAnsi"/>
          <w:b/>
        </w:rPr>
        <w:t>B</w:t>
      </w:r>
      <w:r w:rsidR="00AB3A86" w:rsidRPr="00AB3A86">
        <w:rPr>
          <w:rFonts w:asciiTheme="majorHAnsi" w:hAnsiTheme="majorHAnsi"/>
          <w:b/>
        </w:rPr>
        <w:t>ootstrap</w:t>
      </w:r>
      <w:r w:rsidR="00AB3A86">
        <w:rPr>
          <w:rFonts w:asciiTheme="majorHAnsi" w:hAnsiTheme="majorHAnsi"/>
          <w:b/>
        </w:rPr>
        <w:t xml:space="preserve">, </w:t>
      </w:r>
      <w:r w:rsidR="00AB3A86">
        <w:rPr>
          <w:b/>
          <w:color w:val="000000" w:themeColor="text1"/>
        </w:rPr>
        <w:t>JavaScript</w:t>
      </w:r>
      <w:r w:rsidR="00AB3A86">
        <w:rPr>
          <w:rFonts w:asciiTheme="majorHAnsi" w:hAnsiTheme="majorHAnsi"/>
          <w:b/>
        </w:rPr>
        <w:t>, PHP, MYSQL</w:t>
      </w:r>
      <w:r w:rsidR="00746D08">
        <w:rPr>
          <w:rFonts w:asciiTheme="majorHAnsi" w:hAnsiTheme="majorHAnsi"/>
          <w:b/>
        </w:rPr>
        <w:t xml:space="preserve">           </w:t>
      </w:r>
      <w:r w:rsidR="00DF73CC">
        <w:rPr>
          <w:rFonts w:asciiTheme="majorHAnsi" w:hAnsiTheme="majorHAnsi"/>
          <w:b/>
        </w:rPr>
        <w:t xml:space="preserve">                                      </w:t>
      </w:r>
      <w:r w:rsidR="00DF73CC" w:rsidRPr="00DF73CC">
        <w:t xml:space="preserve">FEB </w:t>
      </w:r>
      <w:r w:rsidR="00746D08" w:rsidRPr="00DF73CC">
        <w:t xml:space="preserve"> </w:t>
      </w:r>
      <w:r w:rsidR="00DF73CC">
        <w:t>2018 - PRESENT</w:t>
      </w:r>
    </w:p>
    <w:p w:rsidR="00AB3A86" w:rsidRPr="00AB3A86" w:rsidRDefault="00AB3A86" w:rsidP="00975618">
      <w:pPr>
        <w:pStyle w:val="ListBullet"/>
        <w:numPr>
          <w:ilvl w:val="0"/>
          <w:numId w:val="6"/>
        </w:numPr>
      </w:pPr>
      <w:r>
        <w:t>User will be able to upload and watch movie, audio, video, picture, and personal document to the system, and will be able to access</w:t>
      </w:r>
      <w:r w:rsidR="00746D08">
        <w:t xml:space="preserve"> </w:t>
      </w:r>
      <w:r w:rsidR="00DF73CC">
        <w:t>any important</w:t>
      </w:r>
      <w:r w:rsidR="00C14989">
        <w:t xml:space="preserve"> document when needed</w:t>
      </w:r>
    </w:p>
    <w:p w:rsidR="00EF0245" w:rsidRPr="00A82328" w:rsidRDefault="00CE6365" w:rsidP="00AB3A86">
      <w:pPr>
        <w:pStyle w:val="Heading2"/>
        <w:spacing w:before="0" w:after="0"/>
        <w:rPr>
          <w:color w:val="000000" w:themeColor="text1"/>
          <w:sz w:val="22"/>
          <w:szCs w:val="22"/>
        </w:rPr>
      </w:pPr>
      <w:r>
        <w:rPr>
          <w:b w:val="0"/>
          <w:color w:val="000000" w:themeColor="text1"/>
        </w:rPr>
        <w:t xml:space="preserve"> </w:t>
      </w:r>
      <w:r w:rsidR="00EF0245" w:rsidRPr="00A82328">
        <w:rPr>
          <w:color w:val="000000" w:themeColor="text1"/>
          <w:sz w:val="22"/>
          <w:szCs w:val="22"/>
        </w:rPr>
        <w:t>personal project</w:t>
      </w:r>
    </w:p>
    <w:p w:rsidR="008F7E92" w:rsidRPr="008F7E92" w:rsidRDefault="00497E92" w:rsidP="00497E92">
      <w:pPr>
        <w:spacing w:after="0"/>
        <w:rPr>
          <w:b/>
          <w:sz w:val="24"/>
          <w:szCs w:val="24"/>
        </w:rPr>
      </w:pPr>
      <w:r>
        <w:t xml:space="preserve"> </w:t>
      </w:r>
      <w:r w:rsidR="0088158E" w:rsidRPr="00C006B0">
        <w:rPr>
          <w:b/>
        </w:rPr>
        <w:t>Created Software for Appointment</w:t>
      </w:r>
      <w:r w:rsidR="008F7E92" w:rsidRPr="00C006B0">
        <w:rPr>
          <w:b/>
        </w:rPr>
        <w:t xml:space="preserve"> | C#                                                         </w:t>
      </w:r>
      <w:r w:rsidR="00786008" w:rsidRPr="00C006B0">
        <w:rPr>
          <w:b/>
        </w:rPr>
        <w:t xml:space="preserve">     </w:t>
      </w:r>
      <w:r w:rsidR="00031A26">
        <w:rPr>
          <w:b/>
        </w:rPr>
        <w:t xml:space="preserve">         </w:t>
      </w:r>
      <w:r w:rsidR="002C6879">
        <w:rPr>
          <w:b/>
        </w:rPr>
        <w:t xml:space="preserve">               </w:t>
      </w:r>
      <w:r w:rsidR="00031A26">
        <w:rPr>
          <w:b/>
        </w:rPr>
        <w:t xml:space="preserve">   </w:t>
      </w:r>
      <w:r w:rsidR="00E27DF8">
        <w:rPr>
          <w:b/>
        </w:rPr>
        <w:t xml:space="preserve">                 </w:t>
      </w:r>
      <w:r>
        <w:rPr>
          <w:b/>
        </w:rPr>
        <w:t xml:space="preserve">              </w:t>
      </w:r>
      <w:r>
        <w:t xml:space="preserve">NOV </w:t>
      </w:r>
      <w:r w:rsidR="003C744D" w:rsidRPr="00C006B0">
        <w:t>2017</w:t>
      </w:r>
    </w:p>
    <w:p w:rsidR="00A026DE" w:rsidRPr="008F7E92" w:rsidRDefault="00A026DE" w:rsidP="00975618">
      <w:pPr>
        <w:pStyle w:val="ListBullet"/>
        <w:numPr>
          <w:ilvl w:val="0"/>
          <w:numId w:val="6"/>
        </w:numPr>
        <w:spacing w:after="0" w:line="240" w:lineRule="auto"/>
      </w:pPr>
      <w:r>
        <w:t>Designed and d</w:t>
      </w:r>
      <w:r w:rsidRPr="008F7E92">
        <w:t>eveloped an application using C# and SQL for an auto repair shop appointment</w:t>
      </w:r>
    </w:p>
    <w:p w:rsidR="004A178C" w:rsidRDefault="00B65D3D" w:rsidP="00975618">
      <w:pPr>
        <w:pStyle w:val="ListBullet"/>
        <w:numPr>
          <w:ilvl w:val="0"/>
          <w:numId w:val="6"/>
        </w:numPr>
        <w:spacing w:after="0" w:line="240" w:lineRule="auto"/>
      </w:pPr>
      <w:r>
        <w:t>Built tournament s</w:t>
      </w:r>
      <w:r w:rsidR="004A178C">
        <w:t>oftware using C# and SQL</w:t>
      </w:r>
    </w:p>
    <w:p w:rsidR="001068AE" w:rsidRDefault="00E005BF" w:rsidP="00B65D3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E005BF" w:rsidRDefault="00E005BF" w:rsidP="00B65D3D">
      <w:pPr>
        <w:spacing w:after="0"/>
        <w:rPr>
          <w:b/>
          <w:color w:val="000000" w:themeColor="text1"/>
        </w:rPr>
      </w:pPr>
      <w:r>
        <w:rPr>
          <w:color w:val="000000" w:themeColor="text1"/>
        </w:rPr>
        <w:t xml:space="preserve"> </w:t>
      </w:r>
      <w:r w:rsidRPr="00E005BF">
        <w:rPr>
          <w:b/>
          <w:color w:val="000000" w:themeColor="text1"/>
        </w:rPr>
        <w:t>Created Login System</w:t>
      </w:r>
      <w:r>
        <w:rPr>
          <w:b/>
          <w:color w:val="000000" w:themeColor="text1"/>
        </w:rPr>
        <w:t xml:space="preserve"> for user | HTML, CSS, JavaScript, PHP, MYSQL</w:t>
      </w:r>
      <w:r w:rsidR="00AB3A86">
        <w:rPr>
          <w:b/>
          <w:color w:val="000000" w:themeColor="text1"/>
        </w:rPr>
        <w:tab/>
      </w:r>
      <w:r w:rsidR="00AB3A86">
        <w:rPr>
          <w:b/>
          <w:color w:val="000000" w:themeColor="text1"/>
        </w:rPr>
        <w:tab/>
      </w:r>
      <w:r w:rsidR="00AB3A86">
        <w:rPr>
          <w:b/>
          <w:color w:val="000000" w:themeColor="text1"/>
        </w:rPr>
        <w:tab/>
      </w:r>
      <w:r w:rsidR="00AB3A86">
        <w:rPr>
          <w:b/>
          <w:color w:val="000000" w:themeColor="text1"/>
        </w:rPr>
        <w:tab/>
        <w:t xml:space="preserve">          </w:t>
      </w:r>
      <w:r w:rsidR="00AB3A86" w:rsidRPr="00AB3A86">
        <w:t>FEB 2018</w:t>
      </w:r>
    </w:p>
    <w:p w:rsidR="00E005BF" w:rsidRPr="00E005BF" w:rsidRDefault="00E005BF" w:rsidP="00975618">
      <w:pPr>
        <w:pStyle w:val="ListParagraph"/>
        <w:numPr>
          <w:ilvl w:val="0"/>
          <w:numId w:val="10"/>
        </w:numPr>
      </w:pPr>
      <w:r>
        <w:t>Built login system for user</w:t>
      </w:r>
      <w:r w:rsidR="00C14989">
        <w:t>s</w:t>
      </w:r>
      <w:r>
        <w:t xml:space="preserve"> to login and </w:t>
      </w:r>
      <w:r w:rsidR="00C14989">
        <w:t>upload personal data to website</w:t>
      </w:r>
    </w:p>
    <w:sectPr w:rsidR="00E005BF" w:rsidRPr="00E005BF" w:rsidSect="008F7E92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618" w:rsidRDefault="00975618">
      <w:pPr>
        <w:spacing w:after="0"/>
      </w:pPr>
      <w:r>
        <w:separator/>
      </w:r>
    </w:p>
  </w:endnote>
  <w:endnote w:type="continuationSeparator" w:id="0">
    <w:p w:rsidR="00975618" w:rsidRDefault="00975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6F8" w:rsidRDefault="00B146F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20E7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618" w:rsidRDefault="00975618">
      <w:pPr>
        <w:spacing w:after="0"/>
      </w:pPr>
      <w:r>
        <w:separator/>
      </w:r>
    </w:p>
  </w:footnote>
  <w:footnote w:type="continuationSeparator" w:id="0">
    <w:p w:rsidR="00975618" w:rsidRDefault="009756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" w15:restartNumberingAfterBreak="0">
    <w:nsid w:val="12643358"/>
    <w:multiLevelType w:val="hybridMultilevel"/>
    <w:tmpl w:val="780C087A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5C93"/>
    <w:multiLevelType w:val="hybridMultilevel"/>
    <w:tmpl w:val="A17466FE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0577"/>
    <w:multiLevelType w:val="hybridMultilevel"/>
    <w:tmpl w:val="B778F19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D21E5"/>
    <w:multiLevelType w:val="hybridMultilevel"/>
    <w:tmpl w:val="E840790E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41551"/>
    <w:multiLevelType w:val="hybridMultilevel"/>
    <w:tmpl w:val="344CC92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021F4"/>
    <w:multiLevelType w:val="hybridMultilevel"/>
    <w:tmpl w:val="901ABDDE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A2326"/>
    <w:multiLevelType w:val="hybridMultilevel"/>
    <w:tmpl w:val="5DDADEAA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B30B9"/>
    <w:multiLevelType w:val="hybridMultilevel"/>
    <w:tmpl w:val="080063F8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726BB"/>
    <w:multiLevelType w:val="hybridMultilevel"/>
    <w:tmpl w:val="0AE0A32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1" w15:restartNumberingAfterBreak="0">
    <w:nsid w:val="6DD71F8B"/>
    <w:multiLevelType w:val="hybridMultilevel"/>
    <w:tmpl w:val="500C34C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EA"/>
    <w:rsid w:val="000278AD"/>
    <w:rsid w:val="00031A26"/>
    <w:rsid w:val="000628A7"/>
    <w:rsid w:val="00096244"/>
    <w:rsid w:val="000A4F59"/>
    <w:rsid w:val="000E0A16"/>
    <w:rsid w:val="000E21F6"/>
    <w:rsid w:val="000F74E6"/>
    <w:rsid w:val="001068AE"/>
    <w:rsid w:val="00141A4C"/>
    <w:rsid w:val="0015765B"/>
    <w:rsid w:val="001714D4"/>
    <w:rsid w:val="001B0280"/>
    <w:rsid w:val="001B1875"/>
    <w:rsid w:val="001B29CF"/>
    <w:rsid w:val="001B776A"/>
    <w:rsid w:val="001D6E72"/>
    <w:rsid w:val="001F634D"/>
    <w:rsid w:val="0020604A"/>
    <w:rsid w:val="0024449C"/>
    <w:rsid w:val="00263A1D"/>
    <w:rsid w:val="0028220F"/>
    <w:rsid w:val="002A47A9"/>
    <w:rsid w:val="002C1E94"/>
    <w:rsid w:val="002C6879"/>
    <w:rsid w:val="002F2DBD"/>
    <w:rsid w:val="0031303A"/>
    <w:rsid w:val="00356C14"/>
    <w:rsid w:val="003726A7"/>
    <w:rsid w:val="003B4B93"/>
    <w:rsid w:val="003C744D"/>
    <w:rsid w:val="003F2AC5"/>
    <w:rsid w:val="0042050A"/>
    <w:rsid w:val="00440306"/>
    <w:rsid w:val="004513C1"/>
    <w:rsid w:val="00455FC4"/>
    <w:rsid w:val="00464DD0"/>
    <w:rsid w:val="00497E92"/>
    <w:rsid w:val="004A178C"/>
    <w:rsid w:val="004A2D63"/>
    <w:rsid w:val="004B2334"/>
    <w:rsid w:val="004E4095"/>
    <w:rsid w:val="00514DFE"/>
    <w:rsid w:val="00516970"/>
    <w:rsid w:val="00522100"/>
    <w:rsid w:val="005C463A"/>
    <w:rsid w:val="005D0BE1"/>
    <w:rsid w:val="00617B26"/>
    <w:rsid w:val="006257A0"/>
    <w:rsid w:val="006270A9"/>
    <w:rsid w:val="00651554"/>
    <w:rsid w:val="00652FAB"/>
    <w:rsid w:val="00661450"/>
    <w:rsid w:val="00675956"/>
    <w:rsid w:val="00681034"/>
    <w:rsid w:val="00685F25"/>
    <w:rsid w:val="00690CD5"/>
    <w:rsid w:val="006927B3"/>
    <w:rsid w:val="006A1708"/>
    <w:rsid w:val="006D242B"/>
    <w:rsid w:val="006D4E30"/>
    <w:rsid w:val="006E5A1A"/>
    <w:rsid w:val="007133A2"/>
    <w:rsid w:val="00746D08"/>
    <w:rsid w:val="00770FF8"/>
    <w:rsid w:val="00786008"/>
    <w:rsid w:val="007971BA"/>
    <w:rsid w:val="007972FC"/>
    <w:rsid w:val="007D3489"/>
    <w:rsid w:val="00816216"/>
    <w:rsid w:val="00821794"/>
    <w:rsid w:val="0087603A"/>
    <w:rsid w:val="0087734B"/>
    <w:rsid w:val="0088158E"/>
    <w:rsid w:val="008F3463"/>
    <w:rsid w:val="008F7E92"/>
    <w:rsid w:val="009168C9"/>
    <w:rsid w:val="009269EA"/>
    <w:rsid w:val="00927CF8"/>
    <w:rsid w:val="009446D9"/>
    <w:rsid w:val="009643E0"/>
    <w:rsid w:val="00972127"/>
    <w:rsid w:val="00975618"/>
    <w:rsid w:val="009B6B97"/>
    <w:rsid w:val="009D4FB2"/>
    <w:rsid w:val="009D5933"/>
    <w:rsid w:val="009E6D6E"/>
    <w:rsid w:val="00A026DE"/>
    <w:rsid w:val="00A32D5E"/>
    <w:rsid w:val="00A82328"/>
    <w:rsid w:val="00AB3A86"/>
    <w:rsid w:val="00AB3D6B"/>
    <w:rsid w:val="00AC5036"/>
    <w:rsid w:val="00AE2D99"/>
    <w:rsid w:val="00AE602E"/>
    <w:rsid w:val="00B146F8"/>
    <w:rsid w:val="00B16051"/>
    <w:rsid w:val="00B3546A"/>
    <w:rsid w:val="00B46527"/>
    <w:rsid w:val="00B5480D"/>
    <w:rsid w:val="00B65D3D"/>
    <w:rsid w:val="00BA2C54"/>
    <w:rsid w:val="00BD15B8"/>
    <w:rsid w:val="00BD768D"/>
    <w:rsid w:val="00C006B0"/>
    <w:rsid w:val="00C14989"/>
    <w:rsid w:val="00C52D23"/>
    <w:rsid w:val="00C61F8E"/>
    <w:rsid w:val="00CC435F"/>
    <w:rsid w:val="00CE6365"/>
    <w:rsid w:val="00D05402"/>
    <w:rsid w:val="00D218C9"/>
    <w:rsid w:val="00D317C5"/>
    <w:rsid w:val="00D76893"/>
    <w:rsid w:val="00DC6027"/>
    <w:rsid w:val="00DF73CC"/>
    <w:rsid w:val="00E005BF"/>
    <w:rsid w:val="00E117F0"/>
    <w:rsid w:val="00E27DF8"/>
    <w:rsid w:val="00E448CA"/>
    <w:rsid w:val="00E462D3"/>
    <w:rsid w:val="00E65D91"/>
    <w:rsid w:val="00E731C3"/>
    <w:rsid w:val="00E74CEC"/>
    <w:rsid w:val="00E83E4B"/>
    <w:rsid w:val="00EB0FCC"/>
    <w:rsid w:val="00EE00EA"/>
    <w:rsid w:val="00EF0245"/>
    <w:rsid w:val="00F20E76"/>
    <w:rsid w:val="00F40431"/>
    <w:rsid w:val="00F4450E"/>
    <w:rsid w:val="00F62014"/>
    <w:rsid w:val="00FC78FC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92A81"/>
  <w15:chartTrackingRefBased/>
  <w15:docId w15:val="{94D6F03A-C8E3-4A40-9548-953A56D7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69E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D0BE1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manm2@w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manm2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3FD89F0AE74849BACA2E080CA91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675DC-6493-451A-A7A0-2D9135656E8A}"/>
      </w:docPartPr>
      <w:docPartBody>
        <w:p w:rsidR="009C63D8" w:rsidRDefault="00E274E2">
          <w:pPr>
            <w:pStyle w:val="B63FD89F0AE74849BACA2E080CA91CC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E2"/>
    <w:rsid w:val="005170EB"/>
    <w:rsid w:val="005C2B22"/>
    <w:rsid w:val="007570ED"/>
    <w:rsid w:val="009C63D8"/>
    <w:rsid w:val="00DB7805"/>
    <w:rsid w:val="00DF1876"/>
    <w:rsid w:val="00E25AAB"/>
    <w:rsid w:val="00E2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AE0D8215514C45A428EC6E76C72ACD">
    <w:name w:val="52AE0D8215514C45A428EC6E76C72ACD"/>
  </w:style>
  <w:style w:type="paragraph" w:customStyle="1" w:styleId="B42092C65C79453488D51921DAEF7F02">
    <w:name w:val="B42092C65C79453488D51921DAEF7F02"/>
  </w:style>
  <w:style w:type="paragraph" w:customStyle="1" w:styleId="C1C999F76B894977A39BF4878E44CFB3">
    <w:name w:val="C1C999F76B894977A39BF4878E44CFB3"/>
  </w:style>
  <w:style w:type="paragraph" w:customStyle="1" w:styleId="43C8E5EC184C4845B3679A4BAE8AD278">
    <w:name w:val="43C8E5EC184C4845B3679A4BAE8AD278"/>
  </w:style>
  <w:style w:type="paragraph" w:customStyle="1" w:styleId="137EF8A42027408FB7C78CDD6791412D">
    <w:name w:val="137EF8A42027408FB7C78CDD6791412D"/>
  </w:style>
  <w:style w:type="paragraph" w:customStyle="1" w:styleId="07A49ACE41F64423A02D912182224C07">
    <w:name w:val="07A49ACE41F64423A02D912182224C07"/>
  </w:style>
  <w:style w:type="paragraph" w:customStyle="1" w:styleId="B63FD89F0AE74849BACA2E080CA91CCA">
    <w:name w:val="B63FD89F0AE74849BACA2E080CA91CCA"/>
  </w:style>
  <w:style w:type="paragraph" w:customStyle="1" w:styleId="147530EC801948C8BD81645EBB0EE8FC">
    <w:name w:val="147530EC801948C8BD81645EBB0EE8FC"/>
  </w:style>
  <w:style w:type="paragraph" w:customStyle="1" w:styleId="D0756465EB5B4398BCB7364D3E946FCD">
    <w:name w:val="D0756465EB5B4398BCB7364D3E946FCD"/>
  </w:style>
  <w:style w:type="paragraph" w:customStyle="1" w:styleId="100F7AD891C8483599B90666DC2ADA4A">
    <w:name w:val="100F7AD891C8483599B90666DC2ADA4A"/>
  </w:style>
  <w:style w:type="paragraph" w:customStyle="1" w:styleId="8AEBB862B6DC463ABB05DE853ACE1738">
    <w:name w:val="8AEBB862B6DC463ABB05DE853ACE1738"/>
  </w:style>
  <w:style w:type="paragraph" w:customStyle="1" w:styleId="DF7DA835BB3F42A0B19D641026FFAAB5">
    <w:name w:val="DF7DA835BB3F42A0B19D641026FFAAB5"/>
  </w:style>
  <w:style w:type="paragraph" w:customStyle="1" w:styleId="5EB697158CCE4FA69AC61D925A3F6E72">
    <w:name w:val="5EB697158CCE4FA69AC61D925A3F6E72"/>
  </w:style>
  <w:style w:type="paragraph" w:customStyle="1" w:styleId="6C05D43A9B704E539CB79F0E39475807">
    <w:name w:val="6C05D43A9B704E539CB79F0E39475807"/>
  </w:style>
  <w:style w:type="paragraph" w:customStyle="1" w:styleId="112D045478C243EFACC648CEB1C93CE4">
    <w:name w:val="112D045478C243EFACC648CEB1C93CE4"/>
  </w:style>
  <w:style w:type="paragraph" w:customStyle="1" w:styleId="AD6D592662EE4BDA96F9EA6C62989C24">
    <w:name w:val="AD6D592662EE4BDA96F9EA6C62989C24"/>
  </w:style>
  <w:style w:type="paragraph" w:customStyle="1" w:styleId="2066BF92BA7E41A8ABE4414561A502EF">
    <w:name w:val="2066BF92BA7E41A8ABE4414561A502EF"/>
  </w:style>
  <w:style w:type="paragraph" w:customStyle="1" w:styleId="6A3666BEAEC847EB94C9EBDF9AEF80A2">
    <w:name w:val="6A3666BEAEC847EB94C9EBDF9AEF80A2"/>
  </w:style>
  <w:style w:type="paragraph" w:customStyle="1" w:styleId="529AB7D4A5DE499EAE74027FA2AB1343">
    <w:name w:val="529AB7D4A5DE499EAE74027FA2AB1343"/>
  </w:style>
  <w:style w:type="paragraph" w:customStyle="1" w:styleId="E715BAB95FFE48D9BCD8E81D0066A7CF">
    <w:name w:val="E715BAB95FFE48D9BCD8E81D0066A7CF"/>
  </w:style>
  <w:style w:type="paragraph" w:customStyle="1" w:styleId="B22EA291E05B4D778863A6A025DB319E">
    <w:name w:val="B22EA291E05B4D778863A6A025DB319E"/>
  </w:style>
  <w:style w:type="paragraph" w:customStyle="1" w:styleId="AA6E7ED6C41C4141A1887ED8DE728898">
    <w:name w:val="AA6E7ED6C41C4141A1887ED8DE728898"/>
  </w:style>
  <w:style w:type="paragraph" w:customStyle="1" w:styleId="5D659A8040864AECBE7A357E465FCA27">
    <w:name w:val="5D659A8040864AECBE7A357E465FCA27"/>
  </w:style>
  <w:style w:type="paragraph" w:customStyle="1" w:styleId="62F4314E41FB4D90A2E3DB4F3548E627">
    <w:name w:val="62F4314E41FB4D90A2E3DB4F3548E627"/>
  </w:style>
  <w:style w:type="paragraph" w:customStyle="1" w:styleId="A9CF3DE995974CCE98C97E50A9BB2A05">
    <w:name w:val="A9CF3DE995974CCE98C97E50A9BB2A05"/>
  </w:style>
  <w:style w:type="paragraph" w:customStyle="1" w:styleId="0055C49279744CD3AC8D5A4C98852716">
    <w:name w:val="0055C49279744CD3AC8D5A4C98852716"/>
  </w:style>
  <w:style w:type="paragraph" w:customStyle="1" w:styleId="BD5741014F804E9697B3D71AFA997C20">
    <w:name w:val="BD5741014F804E9697B3D71AFA997C20"/>
  </w:style>
  <w:style w:type="paragraph" w:customStyle="1" w:styleId="0A2DC185E9EB4D80B8C524D9C0DE707E">
    <w:name w:val="0A2DC185E9EB4D80B8C524D9C0DE707E"/>
  </w:style>
  <w:style w:type="paragraph" w:customStyle="1" w:styleId="CA152A15EA804EC1A760121CE109C83B">
    <w:name w:val="CA152A15EA804EC1A760121CE109C83B"/>
  </w:style>
  <w:style w:type="paragraph" w:customStyle="1" w:styleId="7297B7BCE2274FEFA9ADCA0FBDDC5AF3">
    <w:name w:val="7297B7BCE2274FEFA9ADCA0FBDDC5AF3"/>
  </w:style>
  <w:style w:type="paragraph" w:customStyle="1" w:styleId="16FD2C49085E4691859B5023074432A4">
    <w:name w:val="16FD2C49085E4691859B5023074432A4"/>
  </w:style>
  <w:style w:type="paragraph" w:customStyle="1" w:styleId="F5851F1E89B84667A14112B26F2FE54F">
    <w:name w:val="F5851F1E89B84667A14112B26F2FE54F"/>
  </w:style>
  <w:style w:type="paragraph" w:customStyle="1" w:styleId="0911D695A4134E6DA01829F151705458">
    <w:name w:val="0911D695A4134E6DA01829F1517054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BE111-30E9-4A20-86C6-D77C6DE1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Rahman, Mizanur</dc:creator>
  <cp:keywords/>
  <cp:lastModifiedBy>Rahman, Mizanur</cp:lastModifiedBy>
  <cp:revision>2</cp:revision>
  <cp:lastPrinted>2018-05-03T21:15:00Z</cp:lastPrinted>
  <dcterms:created xsi:type="dcterms:W3CDTF">2018-05-03T21:17:00Z</dcterms:created>
  <dcterms:modified xsi:type="dcterms:W3CDTF">2018-05-03T21:17:00Z</dcterms:modified>
  <cp:version/>
</cp:coreProperties>
</file>